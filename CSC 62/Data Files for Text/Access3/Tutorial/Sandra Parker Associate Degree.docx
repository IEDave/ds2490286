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B5F" w:rsidRDefault="00E64714">
      <w:pPr>
        <w:pStyle w:val="Heading2"/>
      </w:pPr>
      <w:r>
        <w:t>Joseph Brant Community College</w:t>
      </w:r>
    </w:p>
    <w:p w:rsidR="00110B5F" w:rsidRDefault="00777E9E">
      <w:pPr>
        <w:pStyle w:val="Heading3"/>
      </w:pPr>
      <w:r>
        <w:t>THIS CERTIFIES THAT</w:t>
      </w:r>
    </w:p>
    <w:p w:rsidR="00110B5F" w:rsidRDefault="00E64714">
      <w:pPr>
        <w:pStyle w:val="Heading1"/>
      </w:pPr>
      <w:r>
        <w:t>Sa</w:t>
      </w:r>
      <w:r w:rsidR="00026CB5">
        <w:t>ndra</w:t>
      </w:r>
      <w:bookmarkStart w:id="0" w:name="_GoBack"/>
      <w:bookmarkEnd w:id="0"/>
      <w:r>
        <w:t xml:space="preserve"> Parker</w:t>
      </w:r>
    </w:p>
    <w:p w:rsidR="00110B5F" w:rsidRDefault="00777E9E">
      <w:r>
        <w:t xml:space="preserve">has successfully completed the required course of study approved by the Board of Education for the State of </w:t>
      </w:r>
      <w:r w:rsidR="00E64714">
        <w:t>Michigan</w:t>
      </w:r>
      <w:r>
        <w:t>, and is therefore awarded this</w:t>
      </w:r>
    </w:p>
    <w:p w:rsidR="00110B5F" w:rsidRDefault="00E64714">
      <w:pPr>
        <w:pStyle w:val="Heading1"/>
      </w:pPr>
      <w:r>
        <w:t>Associate Degree</w:t>
      </w:r>
    </w:p>
    <w:p w:rsidR="00110B5F" w:rsidRDefault="00777E9E">
      <w:r>
        <w:t xml:space="preserve">Dated this </w:t>
      </w:r>
      <w:r w:rsidR="00E64714">
        <w:t>29th</w:t>
      </w:r>
      <w:r>
        <w:t xml:space="preserve"> day of </w:t>
      </w:r>
      <w:sdt>
        <w:sdtPr>
          <w:id w:val="-528869099"/>
          <w:placeholder>
            <w:docPart w:val="7AAAD2654DAB43C787E6B0C216DAFEA4"/>
          </w:placeholder>
          <w:date w:fullDate="1998-11-01T00:00:00Z">
            <w:dateFormat w:val="MMMM, yyyy"/>
            <w:lid w:val="en-US"/>
            <w:storeMappedDataAs w:val="dateTime"/>
            <w:calendar w:val="gregorian"/>
          </w:date>
        </w:sdtPr>
        <w:sdtEndPr/>
        <w:sdtContent>
          <w:r w:rsidR="00E64714">
            <w:t>November, 1998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table"/>
      </w:tblPr>
      <w:tblGrid>
        <w:gridCol w:w="4608"/>
        <w:gridCol w:w="2304"/>
        <w:gridCol w:w="4608"/>
      </w:tblGrid>
      <w:tr w:rsidR="00110B5F">
        <w:trPr>
          <w:trHeight w:val="1080"/>
        </w:trPr>
        <w:tc>
          <w:tcPr>
            <w:tcW w:w="2000" w:type="pct"/>
            <w:tcBorders>
              <w:bottom w:val="single" w:sz="4" w:space="0" w:color="7F7F7F" w:themeColor="text1" w:themeTint="80"/>
            </w:tcBorders>
            <w:vAlign w:val="bottom"/>
          </w:tcPr>
          <w:p w:rsidR="00110B5F" w:rsidRPr="001B5858" w:rsidRDefault="001B5858">
            <w:pPr>
              <w:pStyle w:val="Signature"/>
              <w:rPr>
                <w:rFonts w:ascii="Freestyle Script" w:hAnsi="Freestyle Script"/>
              </w:rPr>
            </w:pPr>
            <w:r>
              <w:rPr>
                <w:rFonts w:ascii="Freestyle Script" w:hAnsi="Freestyle Script"/>
              </w:rPr>
              <w:t>Pamela Lee</w:t>
            </w:r>
          </w:p>
        </w:tc>
        <w:tc>
          <w:tcPr>
            <w:tcW w:w="1000" w:type="pct"/>
            <w:vAlign w:val="bottom"/>
          </w:tcPr>
          <w:p w:rsidR="00110B5F" w:rsidRDefault="00E17C56">
            <w:pPr>
              <w:pStyle w:val="Signature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1F0C04" wp14:editId="3C1CC5B4">
                      <wp:simplePos x="0" y="0"/>
                      <wp:positionH relativeFrom="column">
                        <wp:posOffset>120015</wp:posOffset>
                      </wp:positionH>
                      <wp:positionV relativeFrom="paragraph">
                        <wp:posOffset>28575</wp:posOffset>
                      </wp:positionV>
                      <wp:extent cx="1242060" cy="1242060"/>
                      <wp:effectExtent l="38100" t="38100" r="53340" b="53340"/>
                      <wp:wrapNone/>
                      <wp:docPr id="3" name="32-Point Sta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2060" cy="1242060"/>
                              </a:xfrm>
                              <a:prstGeom prst="star32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779E77" id="_x0000_t60" coordsize="21600,21600" o:spt="60" adj="2700" path="m21600,10800l@9@18,21392,8693@11@20,20777,6667@13@22,19780,4800@15@24,18436,3163@16@23,16800,1820@14@21,14932,822@12@19,12907,208@10@17,10800,0@18@17,8693,208@20@19,6667,822@22@21,4800,1820@24@23,3163,3163@23@24,1820,4800@21@22,822,6667@19@20,208,8693@17@18,,10800@17@10,208,12907@19@12,822,14932@21@14,1820,16800@23@16,3163,18436@24@15,4800,19780@22@13,6667,20777@20@11,8693,21392@18@9,10800,21600@10@9,12907,21392@12@11,14932,20777@14@13,16800,19780@16@15,18436,18436@15@16,19780,16800@13@14,20777,14932@11@12,21392,12907@9@10xe">
                      <v:stroke joinstyle="miter"/>
                      <v:formulas>
                        <v:f eqn="sum 10800 0 #0"/>
                        <v:f eqn="prod @0 32610 32768"/>
                        <v:f eqn="prod @0 3212 32768"/>
                        <v:f eqn="prod @0 31357 32768"/>
                        <v:f eqn="prod @0 9512 32768"/>
                        <v:f eqn="prod @0 28899 32768"/>
                        <v:f eqn="prod @0 15447 32768"/>
                        <v:f eqn="prod @0 25330 32768"/>
                        <v:f eqn="prod @0 20788 32768"/>
                        <v:f eqn="sum @1 10800 0"/>
                        <v:f eqn="sum @2 10800 0"/>
                        <v:f eqn="sum @3 10800 0"/>
                        <v:f eqn="sum @4 10800 0"/>
                        <v:f eqn="sum @5 10800 0"/>
                        <v:f eqn="sum @6 10800 0"/>
                        <v:f eqn="sum @7 10800 0"/>
                        <v:f eqn="sum @8 10800 0"/>
                        <v:f eqn="sum 10800 0 @1"/>
                        <v:f eqn="sum 10800 0 @2"/>
                        <v:f eqn="sum 10800 0 @3"/>
                        <v:f eqn="sum 10800 0 @4"/>
                        <v:f eqn="sum 10800 0 @5"/>
                        <v:f eqn="sum 10800 0 @6"/>
                        <v:f eqn="sum 10800 0 @7"/>
                        <v:f eqn="sum 10800 0 @8"/>
                        <v:f eqn="prod @0 23170 32768"/>
                        <v:f eqn="sum @25 10800 0"/>
                        <v:f eqn="sum 10800 0 @25"/>
                      </v:formulas>
                      <v:path gradientshapeok="t" o:connecttype="rect" textboxrect="@27,@27,@26,@26"/>
                      <v:handles>
                        <v:h position="#0,center" xrange="0,10800"/>
                      </v:handles>
                    </v:shapetype>
                    <v:shape id="32-Point Star 3" o:spid="_x0000_s1026" type="#_x0000_t60" style="position:absolute;margin-left:9.45pt;margin-top:2.25pt;width:97.8pt;height:9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" fillcolor="#a5300f [3204]" strokecolor="#511707 [1604]" strokeweight="1pt"/>
                  </w:pict>
                </mc:Fallback>
              </mc:AlternateContent>
            </w:r>
          </w:p>
        </w:tc>
        <w:tc>
          <w:tcPr>
            <w:tcW w:w="2000" w:type="pct"/>
            <w:tcBorders>
              <w:bottom w:val="single" w:sz="4" w:space="0" w:color="7F7F7F" w:themeColor="text1" w:themeTint="80"/>
            </w:tcBorders>
            <w:vAlign w:val="bottom"/>
          </w:tcPr>
          <w:p w:rsidR="00110B5F" w:rsidRPr="001B5858" w:rsidRDefault="001B5858">
            <w:pPr>
              <w:pStyle w:val="Signature"/>
              <w:rPr>
                <w:rFonts w:ascii="Edwardian Script ITC" w:hAnsi="Edwardian Script ITC"/>
              </w:rPr>
            </w:pPr>
            <w:r>
              <w:rPr>
                <w:rFonts w:ascii="Edwardian Script ITC" w:hAnsi="Edwardian Script ITC"/>
              </w:rPr>
              <w:t>Roger Samuels</w:t>
            </w:r>
          </w:p>
        </w:tc>
      </w:tr>
      <w:tr w:rsidR="00110B5F">
        <w:tc>
          <w:tcPr>
            <w:tcW w:w="2000" w:type="pct"/>
            <w:tcBorders>
              <w:top w:val="single" w:sz="4" w:space="0" w:color="7F7F7F" w:themeColor="text1" w:themeTint="80"/>
            </w:tcBorders>
            <w:vAlign w:val="bottom"/>
          </w:tcPr>
          <w:p w:rsidR="00110B5F" w:rsidRDefault="00E64714">
            <w:pPr>
              <w:pStyle w:val="Signature"/>
            </w:pPr>
            <w:r>
              <w:t>President</w:t>
            </w:r>
          </w:p>
        </w:tc>
        <w:tc>
          <w:tcPr>
            <w:tcW w:w="1000" w:type="pct"/>
            <w:vAlign w:val="bottom"/>
          </w:tcPr>
          <w:p w:rsidR="00110B5F" w:rsidRDefault="00110B5F">
            <w:pPr>
              <w:pStyle w:val="Signature"/>
            </w:pPr>
          </w:p>
        </w:tc>
        <w:tc>
          <w:tcPr>
            <w:tcW w:w="2000" w:type="pct"/>
            <w:tcBorders>
              <w:top w:val="single" w:sz="4" w:space="0" w:color="7F7F7F" w:themeColor="text1" w:themeTint="80"/>
            </w:tcBorders>
            <w:vAlign w:val="bottom"/>
          </w:tcPr>
          <w:p w:rsidR="00110B5F" w:rsidRDefault="00E64714">
            <w:pPr>
              <w:pStyle w:val="Signature"/>
            </w:pPr>
            <w:r>
              <w:t xml:space="preserve">Vice </w:t>
            </w:r>
            <w:r w:rsidR="00777E9E">
              <w:t>Principal</w:t>
            </w:r>
            <w:r>
              <w:t xml:space="preserve"> Academic</w:t>
            </w:r>
          </w:p>
        </w:tc>
      </w:tr>
    </w:tbl>
    <w:p w:rsidR="00110B5F" w:rsidRDefault="00777E9E">
      <w:pPr>
        <w:jc w:val="both"/>
        <w:rPr>
          <w:noProof/>
        </w:rPr>
      </w:pPr>
      <w:r>
        <w:rPr>
          <w:noProof/>
          <w:lang w:eastAsia="en-US"/>
        </w:rPr>
        <w:drawing>
          <wp:anchor distT="0" distB="0" distL="0" distR="0" simplePos="0" relativeHeight="251658240" behindDoc="1" locked="1" layoutInCell="1" allowOverlap="1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9125712" cy="6839712"/>
            <wp:effectExtent l="0" t="0" r="0" b="0"/>
            <wp:wrapNone/>
            <wp:docPr id="2" name="Picture 2" descr="Diploma background 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ementary_bkgrnd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5712" cy="683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10B5F">
      <w:pgSz w:w="15840" w:h="12240" w:orient="landscape" w:code="1"/>
      <w:pgMar w:top="1872" w:right="2160" w:bottom="72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875" w:rsidRDefault="00D00875">
      <w:r>
        <w:separator/>
      </w:r>
    </w:p>
  </w:endnote>
  <w:endnote w:type="continuationSeparator" w:id="0">
    <w:p w:rsidR="00D00875" w:rsidRDefault="00D00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875" w:rsidRDefault="00D00875">
      <w:r>
        <w:separator/>
      </w:r>
    </w:p>
  </w:footnote>
  <w:footnote w:type="continuationSeparator" w:id="0">
    <w:p w:rsidR="00D00875" w:rsidRDefault="00D008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8BDAA7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714"/>
    <w:rsid w:val="00026CB5"/>
    <w:rsid w:val="00110B5F"/>
    <w:rsid w:val="001B5858"/>
    <w:rsid w:val="005811B4"/>
    <w:rsid w:val="00777E9E"/>
    <w:rsid w:val="00D00875"/>
    <w:rsid w:val="00E17C56"/>
    <w:rsid w:val="00E6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360" w:after="360"/>
      <w:jc w:val="center"/>
    </w:pPr>
    <w:rPr>
      <w:color w:val="323232" w:themeColor="text2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0"/>
      <w:outlineLvl w:val="0"/>
    </w:pPr>
    <w:rPr>
      <w:rFonts w:asciiTheme="majorHAnsi" w:eastAsiaTheme="majorEastAsia" w:hAnsiTheme="majorHAnsi" w:cstheme="majorBidi"/>
      <w:caps/>
      <w:sz w:val="72"/>
      <w:szCs w:val="72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595959" w:themeColor="text1" w:themeTint="A6"/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1"/>
    <w:pPr>
      <w:outlineLvl w:val="2"/>
    </w:pPr>
    <w:rPr>
      <w:rFonts w:asciiTheme="majorHAnsi" w:eastAsiaTheme="majorEastAsia" w:hAnsiTheme="majorHAnsi" w:cstheme="majorBidi"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323232" w:themeColor="text2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95959" w:themeColor="text1" w:themeTint="A6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aps/>
      <w:color w:val="323232" w:themeColor="text2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gnature">
    <w:name w:val="Signature"/>
    <w:basedOn w:val="Normal"/>
    <w:link w:val="SignatureChar"/>
    <w:uiPriority w:val="1"/>
    <w:qFormat/>
    <w:pPr>
      <w:spacing w:before="0" w:after="0" w:line="240" w:lineRule="auto"/>
      <w:ind w:left="216" w:right="216"/>
    </w:pPr>
    <w:rPr>
      <w:sz w:val="20"/>
      <w:szCs w:val="20"/>
    </w:rPr>
  </w:style>
  <w:style w:type="character" w:customStyle="1" w:styleId="SignatureChar">
    <w:name w:val="Signature Char"/>
    <w:basedOn w:val="DefaultParagraphFont"/>
    <w:link w:val="Signature"/>
    <w:uiPriority w:val="1"/>
    <w:rPr>
      <w:color w:val="323232" w:themeColor="text2"/>
      <w:sz w:val="20"/>
      <w:szCs w:val="20"/>
    </w:rPr>
  </w:style>
  <w:style w:type="paragraph" w:customStyle="1" w:styleId="Seal">
    <w:name w:val="Seal"/>
    <w:basedOn w:val="Normal"/>
    <w:next w:val="Normal"/>
    <w:uiPriority w:val="1"/>
    <w:qFormat/>
    <w:pPr>
      <w:spacing w:before="0" w:after="0" w:line="240" w:lineRule="auto"/>
    </w:pPr>
    <w:rPr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ron\AppData\Roaming\Microsoft\Templates\High%20school%20diploma%20certificate%20(form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AAAD2654DAB43C787E6B0C216DAFE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15F31-0DC2-473D-A16A-5F81E8E9E667}"/>
      </w:docPartPr>
      <w:docPartBody>
        <w:p w:rsidR="00AA3E5D" w:rsidRDefault="00D022DF">
          <w:pPr>
            <w:pStyle w:val="7AAAD2654DAB43C787E6B0C216DAFEA4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2DF"/>
    <w:rsid w:val="000D3485"/>
    <w:rsid w:val="001A5EA6"/>
    <w:rsid w:val="00AA3E5D"/>
    <w:rsid w:val="00D0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6975D5D83E470A83AD514DE8C00FBE">
    <w:name w:val="886975D5D83E470A83AD514DE8C00FBE"/>
  </w:style>
  <w:style w:type="paragraph" w:customStyle="1" w:styleId="43AFC1A6179244528325BD69B9EEB793">
    <w:name w:val="43AFC1A6179244528325BD69B9EEB793"/>
  </w:style>
  <w:style w:type="paragraph" w:customStyle="1" w:styleId="6E942D019D154DB2B0F5259198A9BF11">
    <w:name w:val="6E942D019D154DB2B0F5259198A9BF11"/>
  </w:style>
  <w:style w:type="paragraph" w:customStyle="1" w:styleId="35608AF034E2475D851C689609126A9C">
    <w:name w:val="35608AF034E2475D851C689609126A9C"/>
  </w:style>
  <w:style w:type="paragraph" w:customStyle="1" w:styleId="7AAAD2654DAB43C787E6B0C216DAFEA4">
    <w:name w:val="7AAAD2654DAB43C787E6B0C216DAFE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A2C2C08-D0AE-4681-B101-4F098425D7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High school diploma certificate (formal).dotx</Template>
  <TotalTime>0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2013-07-07T05:37:00Z</dcterms:created>
  <dcterms:modified xsi:type="dcterms:W3CDTF">2013-07-07T06:00:00Z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TC039919299991</vt:lpwstr>
  </property>
</Properties>
</file>